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464" w:rsidRDefault="00B418AD" w:rsidP="00A12464">
      <w:pPr>
        <w:pStyle w:val="a5"/>
      </w:pPr>
      <w:bookmarkStart w:id="0" w:name="_GoBack"/>
      <w:bookmarkEnd w:id="0"/>
      <w:r>
        <w:rPr>
          <w:rFonts w:hint="eastAsia"/>
        </w:rPr>
        <w:t>第</w:t>
      </w:r>
      <w:r w:rsidR="002174AB">
        <w:rPr>
          <w:rFonts w:hint="eastAsia"/>
        </w:rPr>
        <w:t>一</w:t>
      </w:r>
      <w:r>
        <w:rPr>
          <w:rFonts w:hint="eastAsia"/>
        </w:rPr>
        <w:t>次</w:t>
      </w:r>
      <w:r w:rsidR="003D5FB9">
        <w:rPr>
          <w:rFonts w:hint="eastAsia"/>
        </w:rPr>
        <w:t>课后作业</w:t>
      </w:r>
    </w:p>
    <w:p w:rsidR="002174AB" w:rsidRDefault="005B6E77" w:rsidP="002174AB">
      <w:pPr>
        <w:pStyle w:val="a6"/>
      </w:pPr>
      <w:r>
        <w:t xml:space="preserve">120020910093 </w:t>
      </w:r>
      <w:r>
        <w:rPr>
          <w:rFonts w:hint="eastAsia"/>
        </w:rPr>
        <w:t>周资崴</w:t>
      </w:r>
    </w:p>
    <w:p w:rsidR="007E677A" w:rsidRDefault="008B35A9" w:rsidP="007E677A">
      <w:pPr>
        <w:pStyle w:val="20"/>
        <w:ind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="007E677A" w:rsidRPr="007E677A">
        <w:rPr>
          <w:rFonts w:hint="eastAsia"/>
          <w:sz w:val="24"/>
        </w:rPr>
        <w:t>举例说明</w:t>
      </w:r>
      <w:r w:rsidR="007E677A" w:rsidRPr="007E677A">
        <w:rPr>
          <w:rFonts w:hint="eastAsia"/>
          <w:sz w:val="24"/>
        </w:rPr>
        <w:t>DSP</w:t>
      </w:r>
      <w:r w:rsidR="007E677A" w:rsidRPr="007E677A">
        <w:rPr>
          <w:rFonts w:hint="eastAsia"/>
          <w:sz w:val="24"/>
        </w:rPr>
        <w:t>在自己专业领域中的应用，如没有，可举一些生活中的应用</w:t>
      </w:r>
      <w:r w:rsidR="007E677A">
        <w:rPr>
          <w:rFonts w:hint="eastAsia"/>
          <w:sz w:val="24"/>
        </w:rPr>
        <w:t>。</w:t>
      </w:r>
    </w:p>
    <w:p w:rsidR="000D6AF7" w:rsidRDefault="008B35A9" w:rsidP="007E677A">
      <w:pPr>
        <w:pStyle w:val="20"/>
        <w:ind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、安装</w:t>
      </w:r>
      <w:r>
        <w:rPr>
          <w:rFonts w:hint="eastAsia"/>
          <w:sz w:val="24"/>
        </w:rPr>
        <w:t>matlab</w:t>
      </w:r>
      <w:r>
        <w:rPr>
          <w:rFonts w:hint="eastAsia"/>
          <w:sz w:val="24"/>
        </w:rPr>
        <w:t>软件，学习基本用法</w:t>
      </w:r>
      <w:r w:rsidR="00F25F62">
        <w:rPr>
          <w:rFonts w:hint="eastAsia"/>
          <w:sz w:val="24"/>
        </w:rPr>
        <w:t>，生成两个正弦序列，实现</w:t>
      </w:r>
      <w:r w:rsidR="00F25F62" w:rsidRPr="00F25F62">
        <w:rPr>
          <w:rFonts w:hint="eastAsia"/>
          <w:sz w:val="24"/>
        </w:rPr>
        <w:t>相加、相乘、移位</w:t>
      </w:r>
      <w:r w:rsidR="00F25F62" w:rsidRPr="00F25F62">
        <w:rPr>
          <w:rFonts w:hint="eastAsia"/>
          <w:sz w:val="24"/>
        </w:rPr>
        <w:t>(</w:t>
      </w:r>
      <w:r w:rsidR="00F25F62" w:rsidRPr="00F25F62">
        <w:rPr>
          <w:rFonts w:hint="eastAsia"/>
          <w:sz w:val="24"/>
        </w:rPr>
        <w:t>延时</w:t>
      </w:r>
      <w:r w:rsidR="00F25F62" w:rsidRPr="00F25F62">
        <w:rPr>
          <w:rFonts w:hint="eastAsia"/>
          <w:sz w:val="24"/>
        </w:rPr>
        <w:t>)</w:t>
      </w:r>
      <w:r w:rsidR="00F25F62" w:rsidRPr="00F25F62">
        <w:rPr>
          <w:rFonts w:hint="eastAsia"/>
          <w:sz w:val="24"/>
        </w:rPr>
        <w:t>和翻转</w:t>
      </w:r>
      <w:r w:rsidR="00F25F62" w:rsidRPr="00F25F62">
        <w:rPr>
          <w:rFonts w:hint="eastAsia"/>
          <w:sz w:val="24"/>
        </w:rPr>
        <w:t>(</w:t>
      </w:r>
      <w:r w:rsidR="00F25F62" w:rsidRPr="00F25F62">
        <w:rPr>
          <w:rFonts w:hint="eastAsia"/>
          <w:sz w:val="24"/>
        </w:rPr>
        <w:t>折迭</w:t>
      </w:r>
      <w:r w:rsidR="00F25F62" w:rsidRPr="00F25F62">
        <w:rPr>
          <w:rFonts w:hint="eastAsia"/>
          <w:sz w:val="24"/>
        </w:rPr>
        <w:t>)</w:t>
      </w:r>
      <w:r w:rsidR="00F25F62">
        <w:rPr>
          <w:rFonts w:hint="eastAsia"/>
          <w:sz w:val="24"/>
        </w:rPr>
        <w:t>，并画图。</w:t>
      </w:r>
    </w:p>
    <w:p w:rsidR="00683936" w:rsidRDefault="00402301" w:rsidP="00683936">
      <w:pPr>
        <w:pStyle w:val="20"/>
        <w:ind w:firstLine="480"/>
        <w:rPr>
          <w:sz w:val="24"/>
        </w:rPr>
      </w:pPr>
      <w:r>
        <w:rPr>
          <w:sz w:val="24"/>
        </w:rPr>
        <w:t>1</w:t>
      </w:r>
      <w:r w:rsidR="00151C5A">
        <w:rPr>
          <w:rFonts w:hint="eastAsia"/>
          <w:sz w:val="24"/>
        </w:rPr>
        <w:t>．</w:t>
      </w:r>
    </w:p>
    <w:p w:rsidR="00714C7E" w:rsidRDefault="00151C5A" w:rsidP="00683936">
      <w:pPr>
        <w:pStyle w:val="20"/>
        <w:ind w:firstLine="480"/>
        <w:rPr>
          <w:sz w:val="24"/>
        </w:rPr>
      </w:pPr>
      <w:r w:rsidRPr="00151C5A">
        <w:rPr>
          <w:rFonts w:hint="eastAsia"/>
          <w:sz w:val="24"/>
        </w:rPr>
        <w:t>汽车电子系统中的红外线、雷达、监控设备等都需要数字信号处理技术对数据进行分析，才能达到维护汽车电子系统的目的。图像</w:t>
      </w:r>
      <w:r>
        <w:rPr>
          <w:rFonts w:hint="eastAsia"/>
          <w:sz w:val="24"/>
        </w:rPr>
        <w:t>经过</w:t>
      </w:r>
      <w:r w:rsidRPr="00151C5A">
        <w:rPr>
          <w:rFonts w:hint="eastAsia"/>
          <w:sz w:val="24"/>
        </w:rPr>
        <w:t>相机拍摄后，利用数字信号处理技术对图像进行过滤和处理，就能在汽车驾驶电子系统中清晰显示出来，为人们安全出行提供可靠保障。</w:t>
      </w:r>
    </w:p>
    <w:p w:rsidR="00683936" w:rsidRDefault="00683936" w:rsidP="00683936">
      <w:pPr>
        <w:pStyle w:val="20"/>
        <w:ind w:firstLine="480"/>
        <w:rPr>
          <w:sz w:val="24"/>
        </w:rPr>
      </w:pPr>
      <w:r w:rsidRPr="00683936">
        <w:rPr>
          <w:sz w:val="24"/>
        </w:rPr>
        <w:t>机械振动信号处理的基本原理是在测试体上加一激振力，做为输入信号。在测量点上监测输出信号。输出信号与输入信号之比称为由测试体所构成的系统的传递函数（或称转移函数）。根据得到的传递函数进行所谓模态参数识别，从而计算出系统的模态刚度、模态阻尼等主要参数。建立起系统的数学模型</w:t>
      </w:r>
      <w:r>
        <w:rPr>
          <w:rFonts w:hint="eastAsia"/>
          <w:sz w:val="24"/>
        </w:rPr>
        <w:t>，</w:t>
      </w:r>
      <w:r w:rsidRPr="00683936">
        <w:rPr>
          <w:sz w:val="24"/>
        </w:rPr>
        <w:t>做出结构的动态优化设计。</w:t>
      </w:r>
    </w:p>
    <w:p w:rsidR="00F90B0E" w:rsidRDefault="00F90B0E" w:rsidP="00683936">
      <w:pPr>
        <w:pStyle w:val="20"/>
        <w:ind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  <w:r>
        <w:rPr>
          <w:rFonts w:hint="eastAsia"/>
          <w:sz w:val="24"/>
        </w:rPr>
        <w:t>代码：</w:t>
      </w:r>
    </w:p>
    <w:p w:rsidR="00F90B0E" w:rsidRDefault="00F90B0E" w:rsidP="00F90B0E">
      <w:pPr>
        <w:pStyle w:val="20"/>
        <w:jc w:val="center"/>
        <w:rPr>
          <w:sz w:val="24"/>
        </w:rPr>
      </w:pPr>
      <w:r>
        <w:rPr>
          <w:noProof/>
        </w:rPr>
        <w:drawing>
          <wp:inline distT="0" distB="0" distL="0" distR="0" wp14:anchorId="7B267A02" wp14:editId="068F4DE8">
            <wp:extent cx="4572000" cy="4778987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0972" cy="479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B0E" w:rsidRDefault="00F90B0E" w:rsidP="00F90B0E">
      <w:pPr>
        <w:pStyle w:val="20"/>
        <w:ind w:firstLine="480"/>
        <w:rPr>
          <w:sz w:val="24"/>
        </w:rPr>
      </w:pPr>
      <w:r>
        <w:rPr>
          <w:rFonts w:hint="eastAsia"/>
          <w:sz w:val="24"/>
        </w:rPr>
        <w:lastRenderedPageBreak/>
        <w:t>结果：</w:t>
      </w:r>
    </w:p>
    <w:p w:rsidR="00F90B0E" w:rsidRDefault="00F90B0E" w:rsidP="00F90B0E">
      <w:pPr>
        <w:pStyle w:val="20"/>
        <w:rPr>
          <w:sz w:val="24"/>
        </w:rPr>
      </w:pPr>
      <w:r>
        <w:rPr>
          <w:noProof/>
        </w:rPr>
        <w:drawing>
          <wp:inline distT="0" distB="0" distL="0" distR="0" wp14:anchorId="2EFF0887" wp14:editId="2E405ACF">
            <wp:extent cx="2916000" cy="261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6000" cy="26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CE37A0" wp14:editId="0D211099">
            <wp:extent cx="2919600" cy="261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9600" cy="26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B0E" w:rsidRDefault="00F90B0E" w:rsidP="00F90B0E">
      <w:pPr>
        <w:pStyle w:val="20"/>
        <w:rPr>
          <w:sz w:val="24"/>
        </w:rPr>
      </w:pPr>
      <w:r>
        <w:rPr>
          <w:noProof/>
        </w:rPr>
        <w:drawing>
          <wp:inline distT="0" distB="0" distL="0" distR="0" wp14:anchorId="0D3A6DC8" wp14:editId="49C30DF7">
            <wp:extent cx="2916000" cy="261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6000" cy="26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5530ED" wp14:editId="77712AC8">
            <wp:extent cx="2916000" cy="261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6000" cy="26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F33" w:rsidRPr="00683936" w:rsidRDefault="00C80F33" w:rsidP="007E677A">
      <w:pPr>
        <w:pStyle w:val="20"/>
        <w:ind w:firstLine="480"/>
        <w:rPr>
          <w:sz w:val="24"/>
        </w:rPr>
      </w:pPr>
    </w:p>
    <w:p w:rsidR="00C80F33" w:rsidRPr="007E677A" w:rsidRDefault="00C80F33">
      <w:pPr>
        <w:pStyle w:val="20"/>
        <w:ind w:firstLine="480"/>
        <w:rPr>
          <w:sz w:val="24"/>
        </w:rPr>
      </w:pPr>
    </w:p>
    <w:sectPr w:rsidR="00C80F33" w:rsidRPr="007E677A" w:rsidSect="00A12464">
      <w:headerReference w:type="default" r:id="rId12"/>
      <w:footerReference w:type="default" r:id="rId13"/>
      <w:pgSz w:w="11906" w:h="16838" w:code="9"/>
      <w:pgMar w:top="1134" w:right="1134" w:bottom="1134" w:left="1134" w:header="680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1DC9" w:rsidRDefault="00BB1DC9">
      <w:r>
        <w:separator/>
      </w:r>
    </w:p>
  </w:endnote>
  <w:endnote w:type="continuationSeparator" w:id="0">
    <w:p w:rsidR="00BB1DC9" w:rsidRDefault="00BB1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0344" w:rsidRDefault="00090344" w:rsidP="00095F2F">
    <w:pPr>
      <w:pStyle w:val="a4"/>
      <w:tabs>
        <w:tab w:val="clear" w:pos="4153"/>
        <w:tab w:val="clear" w:pos="8306"/>
        <w:tab w:val="right" w:pos="9638"/>
      </w:tabs>
    </w:pPr>
    <w:r>
      <w:rPr>
        <w:rFonts w:hint="eastAsia"/>
      </w:rPr>
      <w:t>上海交通大学</w:t>
    </w:r>
    <w:r w:rsidR="004F28A4">
      <w:rPr>
        <w:rFonts w:hint="eastAsia"/>
      </w:rPr>
      <w:t>数字</w:t>
    </w:r>
    <w:r w:rsidR="009378DC">
      <w:rPr>
        <w:rFonts w:hint="eastAsia"/>
      </w:rPr>
      <w:t>信号处理作业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F25F62">
      <w:rPr>
        <w:noProof/>
      </w:rPr>
      <w:t>1</w:t>
    </w:r>
    <w:r>
      <w:fldChar w:fldCharType="end"/>
    </w:r>
    <w:r>
      <w:rPr>
        <w:rFonts w:hint="eastAsia"/>
      </w:rPr>
      <w:t>/</w:t>
    </w:r>
    <w:r w:rsidR="00BB1DC9">
      <w:rPr>
        <w:noProof/>
      </w:rPr>
      <w:fldChar w:fldCharType="begin"/>
    </w:r>
    <w:r w:rsidR="00BB1DC9">
      <w:rPr>
        <w:noProof/>
      </w:rPr>
      <w:instrText xml:space="preserve"> NUMPAGES </w:instrText>
    </w:r>
    <w:r w:rsidR="00BB1DC9">
      <w:rPr>
        <w:noProof/>
      </w:rPr>
      <w:fldChar w:fldCharType="separate"/>
    </w:r>
    <w:r w:rsidR="00F25F62">
      <w:rPr>
        <w:noProof/>
      </w:rPr>
      <w:t>1</w:t>
    </w:r>
    <w:r w:rsidR="00BB1DC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1DC9" w:rsidRDefault="00BB1DC9">
      <w:r>
        <w:separator/>
      </w:r>
    </w:p>
  </w:footnote>
  <w:footnote w:type="continuationSeparator" w:id="0">
    <w:p w:rsidR="00BB1DC9" w:rsidRDefault="00BB1D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0344" w:rsidRDefault="00090344" w:rsidP="007F412D">
    <w:pPr>
      <w:pStyle w:val="a3"/>
      <w:tabs>
        <w:tab w:val="clear" w:pos="4153"/>
        <w:tab w:val="clear" w:pos="8306"/>
        <w:tab w:val="right" w:pos="9638"/>
      </w:tabs>
    </w:pPr>
    <w:r>
      <w:fldChar w:fldCharType="begin"/>
    </w:r>
    <w:r>
      <w:instrText xml:space="preserve"> </w:instrText>
    </w:r>
    <w:r>
      <w:rPr>
        <w:rFonts w:hint="eastAsia"/>
      </w:rPr>
      <w:instrText xml:space="preserve">STYLEREF  </w:instrText>
    </w:r>
    <w:r>
      <w:rPr>
        <w:rFonts w:hint="eastAsia"/>
      </w:rPr>
      <w:instrText>标题</w:instrText>
    </w:r>
    <w:r>
      <w:rPr>
        <w:rFonts w:hint="eastAsia"/>
      </w:rPr>
      <w:instrText xml:space="preserve">  \* MERGEFORMAT </w:instrText>
    </w:r>
    <w:r>
      <w:fldChar w:fldCharType="separate"/>
    </w:r>
    <w:r w:rsidR="004F6D6D">
      <w:rPr>
        <w:rFonts w:hint="eastAsia"/>
        <w:noProof/>
      </w:rPr>
      <w:t>第一次课后作业</w:t>
    </w:r>
    <w:r>
      <w:fldChar w:fldCharType="end"/>
    </w:r>
    <w:r>
      <w:tab/>
    </w:r>
    <w:r>
      <w:fldChar w:fldCharType="begin"/>
    </w:r>
    <w:r>
      <w:instrText xml:space="preserve"> </w:instrText>
    </w:r>
    <w:r>
      <w:rPr>
        <w:rFonts w:hint="eastAsia"/>
      </w:rPr>
      <w:instrText>TIME \@ "yyyy-MM-dd"</w:instrText>
    </w:r>
    <w:r>
      <w:instrText xml:space="preserve"> </w:instrText>
    </w:r>
    <w:r>
      <w:fldChar w:fldCharType="separate"/>
    </w:r>
    <w:r w:rsidR="004F6D6D">
      <w:rPr>
        <w:noProof/>
      </w:rPr>
      <w:t>2020-09-20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2A001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83E7ED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0C2AD9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62CB1C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83920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CE2FAE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7762F2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AEE318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4DA28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A0EF9C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54515FB7"/>
    <w:multiLevelType w:val="multilevel"/>
    <w:tmpl w:val="81C29378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11" w15:restartNumberingAfterBreak="0">
    <w:nsid w:val="747C7B98"/>
    <w:multiLevelType w:val="multilevel"/>
    <w:tmpl w:val="35AC764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FB9"/>
    <w:rsid w:val="00090344"/>
    <w:rsid w:val="00095F2F"/>
    <w:rsid w:val="000A5F8B"/>
    <w:rsid w:val="000D24CD"/>
    <w:rsid w:val="000D6AF7"/>
    <w:rsid w:val="00151C5A"/>
    <w:rsid w:val="001E436D"/>
    <w:rsid w:val="00200DEB"/>
    <w:rsid w:val="002174AB"/>
    <w:rsid w:val="00242061"/>
    <w:rsid w:val="00282345"/>
    <w:rsid w:val="00286A12"/>
    <w:rsid w:val="002E30CC"/>
    <w:rsid w:val="00392412"/>
    <w:rsid w:val="003C550A"/>
    <w:rsid w:val="003D3497"/>
    <w:rsid w:val="003D5FB9"/>
    <w:rsid w:val="003E516D"/>
    <w:rsid w:val="00402301"/>
    <w:rsid w:val="00405D81"/>
    <w:rsid w:val="004F107C"/>
    <w:rsid w:val="004F28A4"/>
    <w:rsid w:val="004F6D6D"/>
    <w:rsid w:val="00542D2A"/>
    <w:rsid w:val="00546AEE"/>
    <w:rsid w:val="00575321"/>
    <w:rsid w:val="005B1846"/>
    <w:rsid w:val="005B54C0"/>
    <w:rsid w:val="005B6E77"/>
    <w:rsid w:val="005C255A"/>
    <w:rsid w:val="00647898"/>
    <w:rsid w:val="00670E68"/>
    <w:rsid w:val="00683936"/>
    <w:rsid w:val="006B5A39"/>
    <w:rsid w:val="006C5E47"/>
    <w:rsid w:val="006F62D5"/>
    <w:rsid w:val="00701C21"/>
    <w:rsid w:val="00714C7E"/>
    <w:rsid w:val="00722188"/>
    <w:rsid w:val="00731E38"/>
    <w:rsid w:val="007809F2"/>
    <w:rsid w:val="00796B33"/>
    <w:rsid w:val="007E677A"/>
    <w:rsid w:val="007F412D"/>
    <w:rsid w:val="008B35A9"/>
    <w:rsid w:val="008D7BC6"/>
    <w:rsid w:val="009378DC"/>
    <w:rsid w:val="00945C91"/>
    <w:rsid w:val="00A057D7"/>
    <w:rsid w:val="00A12464"/>
    <w:rsid w:val="00A94FB5"/>
    <w:rsid w:val="00AB5047"/>
    <w:rsid w:val="00B418AD"/>
    <w:rsid w:val="00BA1F1D"/>
    <w:rsid w:val="00BB1DC9"/>
    <w:rsid w:val="00BE5AF5"/>
    <w:rsid w:val="00C5427D"/>
    <w:rsid w:val="00C72618"/>
    <w:rsid w:val="00C8011B"/>
    <w:rsid w:val="00C80F33"/>
    <w:rsid w:val="00CE0CE3"/>
    <w:rsid w:val="00CE133B"/>
    <w:rsid w:val="00D63887"/>
    <w:rsid w:val="00DC2E14"/>
    <w:rsid w:val="00DE2E01"/>
    <w:rsid w:val="00E108B1"/>
    <w:rsid w:val="00E371E5"/>
    <w:rsid w:val="00E571DE"/>
    <w:rsid w:val="00E73F5A"/>
    <w:rsid w:val="00EC3203"/>
    <w:rsid w:val="00F25F62"/>
    <w:rsid w:val="00F724DE"/>
    <w:rsid w:val="00F90B0E"/>
    <w:rsid w:val="00FC64A5"/>
    <w:rsid w:val="00FD2B46"/>
    <w:rsid w:val="00FF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9A3179C-47E8-455B-B94C-1106A60CD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46AEE"/>
    <w:pPr>
      <w:widowControl w:val="0"/>
      <w:spacing w:line="30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20"/>
    <w:qFormat/>
    <w:rsid w:val="003E516D"/>
    <w:pPr>
      <w:keepNext/>
      <w:keepLines/>
      <w:numPr>
        <w:numId w:val="11"/>
      </w:numPr>
      <w:spacing w:before="360" w:after="240" w:line="240" w:lineRule="auto"/>
      <w:outlineLvl w:val="0"/>
    </w:pPr>
    <w:rPr>
      <w:rFonts w:ascii="Arial" w:eastAsia="黑体" w:hAnsi="Arial"/>
      <w:b/>
      <w:bCs/>
      <w:kern w:val="44"/>
      <w:sz w:val="24"/>
    </w:rPr>
  </w:style>
  <w:style w:type="paragraph" w:styleId="2">
    <w:name w:val="heading 2"/>
    <w:basedOn w:val="a"/>
    <w:next w:val="20"/>
    <w:qFormat/>
    <w:rsid w:val="003E516D"/>
    <w:pPr>
      <w:keepNext/>
      <w:keepLines/>
      <w:numPr>
        <w:ilvl w:val="1"/>
        <w:numId w:val="11"/>
      </w:numPr>
      <w:spacing w:before="240" w:after="120" w:line="240" w:lineRule="auto"/>
      <w:outlineLvl w:val="1"/>
    </w:pPr>
    <w:rPr>
      <w:rFonts w:ascii="Arial" w:eastAsia="黑体" w:hAnsi="Arial"/>
      <w:b/>
      <w:bCs/>
      <w:szCs w:val="21"/>
    </w:rPr>
  </w:style>
  <w:style w:type="paragraph" w:styleId="3">
    <w:name w:val="heading 3"/>
    <w:basedOn w:val="a"/>
    <w:next w:val="20"/>
    <w:qFormat/>
    <w:rsid w:val="003E516D"/>
    <w:pPr>
      <w:keepNext/>
      <w:keepLines/>
      <w:numPr>
        <w:ilvl w:val="2"/>
        <w:numId w:val="11"/>
      </w:numPr>
      <w:spacing w:before="120" w:after="60" w:line="240" w:lineRule="auto"/>
      <w:outlineLvl w:val="2"/>
    </w:pPr>
    <w:rPr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B5047"/>
    <w:pPr>
      <w:pBdr>
        <w:bottom w:val="double" w:sz="4" w:space="1" w:color="auto"/>
      </w:pBdr>
      <w:tabs>
        <w:tab w:val="center" w:pos="4153"/>
        <w:tab w:val="right" w:pos="8306"/>
      </w:tabs>
      <w:snapToGrid w:val="0"/>
      <w:spacing w:line="240" w:lineRule="auto"/>
    </w:pPr>
    <w:rPr>
      <w:rFonts w:eastAsia="楷体_GB2312"/>
      <w:sz w:val="18"/>
      <w:szCs w:val="18"/>
    </w:rPr>
  </w:style>
  <w:style w:type="paragraph" w:styleId="a4">
    <w:name w:val="footer"/>
    <w:basedOn w:val="a"/>
    <w:rsid w:val="00542D2A"/>
    <w:pPr>
      <w:pBdr>
        <w:top w:val="single" w:sz="4" w:space="1" w:color="auto"/>
      </w:pBdr>
      <w:tabs>
        <w:tab w:val="center" w:pos="4153"/>
        <w:tab w:val="right" w:pos="8306"/>
      </w:tabs>
      <w:snapToGrid w:val="0"/>
      <w:spacing w:line="240" w:lineRule="auto"/>
      <w:jc w:val="left"/>
    </w:pPr>
    <w:rPr>
      <w:rFonts w:eastAsia="楷体_GB2312"/>
      <w:sz w:val="18"/>
      <w:szCs w:val="18"/>
    </w:rPr>
  </w:style>
  <w:style w:type="paragraph" w:styleId="a5">
    <w:name w:val="Title"/>
    <w:basedOn w:val="a"/>
    <w:next w:val="a6"/>
    <w:qFormat/>
    <w:rsid w:val="003E516D"/>
    <w:pPr>
      <w:spacing w:before="480" w:after="240" w:line="240" w:lineRule="auto"/>
      <w:jc w:val="center"/>
      <w:outlineLvl w:val="0"/>
    </w:pPr>
    <w:rPr>
      <w:rFonts w:ascii="Arial" w:eastAsia="黑体" w:hAnsi="Arial" w:cs="Arial"/>
      <w:b/>
      <w:bCs/>
      <w:sz w:val="32"/>
      <w:szCs w:val="32"/>
    </w:rPr>
  </w:style>
  <w:style w:type="paragraph" w:customStyle="1" w:styleId="a6">
    <w:name w:val="作者"/>
    <w:basedOn w:val="a"/>
    <w:next w:val="1"/>
    <w:rsid w:val="003E516D"/>
    <w:pPr>
      <w:spacing w:after="240" w:line="240" w:lineRule="auto"/>
      <w:jc w:val="center"/>
    </w:pPr>
    <w:rPr>
      <w:rFonts w:eastAsia="楷体_GB2312"/>
      <w:szCs w:val="21"/>
    </w:rPr>
  </w:style>
  <w:style w:type="paragraph" w:customStyle="1" w:styleId="a7">
    <w:name w:val="图表标题"/>
    <w:basedOn w:val="a"/>
    <w:next w:val="a"/>
    <w:rsid w:val="00090344"/>
    <w:pPr>
      <w:spacing w:line="240" w:lineRule="auto"/>
      <w:jc w:val="center"/>
    </w:pPr>
    <w:rPr>
      <w:rFonts w:eastAsia="楷体_GB2312"/>
      <w:sz w:val="18"/>
    </w:rPr>
  </w:style>
  <w:style w:type="table" w:styleId="a8">
    <w:name w:val="Table Theme"/>
    <w:basedOn w:val="a1"/>
    <w:rsid w:val="00FD2B46"/>
    <w:pPr>
      <w:widowControl w:val="0"/>
      <w:jc w:val="center"/>
    </w:pPr>
    <w:rPr>
      <w:sz w:val="18"/>
      <w:szCs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styleId="20">
    <w:name w:val="Body Text First Indent 2"/>
    <w:basedOn w:val="a"/>
    <w:rsid w:val="00546AEE"/>
    <w:pPr>
      <w:ind w:firstLineChars="200" w:firstLine="420"/>
    </w:pPr>
  </w:style>
  <w:style w:type="paragraph" w:customStyle="1" w:styleId="a9">
    <w:name w:val="正文居中"/>
    <w:basedOn w:val="a"/>
    <w:next w:val="20"/>
    <w:rsid w:val="00FC64A5"/>
    <w:pPr>
      <w:jc w:val="center"/>
    </w:pPr>
  </w:style>
  <w:style w:type="character" w:styleId="aa">
    <w:name w:val="Hyperlink"/>
    <w:basedOn w:val="a0"/>
    <w:rsid w:val="000D6A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%20and%20lectures\&#20449;&#21495;&#22788;&#29702;&#35838;&#20214;\dgm2007\standard\&#20316;&#19994;\+++&#20316;&#19994;&#27169;&#29256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+++作业模版.dot</Template>
  <TotalTime>0</TotalTime>
  <Pages>2</Pages>
  <Words>61</Words>
  <Characters>348</Characters>
  <Application>Microsoft Office Word</Application>
  <DocSecurity>0</DocSecurity>
  <Lines>2</Lines>
  <Paragraphs>1</Paragraphs>
  <ScaleCrop>false</ScaleCrop>
  <Company>XIAO &amp; EMILY HOME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VSN226 模板</dc:title>
  <dc:subject>VSN226 模板</dc:subject>
  <dc:creator>Dong</dc:creator>
  <cp:lastModifiedBy>Z zw</cp:lastModifiedBy>
  <cp:revision>2</cp:revision>
  <cp:lastPrinted>2015-10-22T01:44:00Z</cp:lastPrinted>
  <dcterms:created xsi:type="dcterms:W3CDTF">2020-09-20T05:03:00Z</dcterms:created>
  <dcterms:modified xsi:type="dcterms:W3CDTF">2020-09-20T05:03:00Z</dcterms:modified>
</cp:coreProperties>
</file>